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20" w:rsidRDefault="00BB5720" w:rsidP="00333F2D">
      <w:pPr>
        <w:pStyle w:val="a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培训</w:t>
      </w:r>
      <w:r>
        <w:t>任务</w:t>
      </w:r>
    </w:p>
    <w:p w:rsidR="00BB5720" w:rsidRDefault="00BB5720" w:rsidP="00BB5720">
      <w:pPr>
        <w:pStyle w:val="1"/>
      </w:pPr>
      <w:r>
        <w:rPr>
          <w:rFonts w:hint="eastAsia"/>
        </w:rPr>
        <w:t>任务要求</w:t>
      </w:r>
    </w:p>
    <w:p w:rsidR="00267984" w:rsidRDefault="00BB5720" w:rsidP="00691FFB">
      <w:pPr>
        <w:ind w:firstLine="480"/>
        <w:rPr>
          <w:rFonts w:hint="eastAsia"/>
        </w:rPr>
      </w:pPr>
      <w:r>
        <w:rPr>
          <w:rFonts w:hint="eastAsia"/>
        </w:rPr>
        <w:t>先说</w:t>
      </w:r>
      <w:r>
        <w:t>重要的事情，任务</w:t>
      </w:r>
      <w:r>
        <w:rPr>
          <w:rFonts w:hint="eastAsia"/>
        </w:rPr>
        <w:t>要求</w:t>
      </w:r>
      <w:r w:rsidR="00267984">
        <w:rPr>
          <w:rFonts w:hint="eastAsia"/>
        </w:rPr>
        <w:t>。</w:t>
      </w:r>
      <w:r w:rsidR="00267984" w:rsidRPr="00267984">
        <w:rPr>
          <w:rFonts w:hint="eastAsia"/>
          <w:b/>
        </w:rPr>
        <w:t>在要求后面</w:t>
      </w:r>
      <w:r w:rsidR="00267984" w:rsidRPr="00267984">
        <w:rPr>
          <w:b/>
        </w:rPr>
        <w:t>标注</w:t>
      </w:r>
      <w:r w:rsidR="00267984" w:rsidRPr="00267984">
        <w:rPr>
          <w:rFonts w:hint="eastAsia"/>
          <w:b/>
        </w:rPr>
        <w:t>(</w:t>
      </w:r>
      <w:r w:rsidR="00267984" w:rsidRPr="00267984">
        <w:rPr>
          <w:b/>
        </w:rPr>
        <w:t>*</w:t>
      </w:r>
      <w:r w:rsidR="00267984" w:rsidRPr="00267984">
        <w:rPr>
          <w:rFonts w:hint="eastAsia"/>
          <w:b/>
        </w:rPr>
        <w:t>)</w:t>
      </w:r>
      <w:r w:rsidR="00267984" w:rsidRPr="00267984">
        <w:rPr>
          <w:rFonts w:hint="eastAsia"/>
          <w:b/>
        </w:rPr>
        <w:t>是</w:t>
      </w:r>
      <w:r w:rsidR="00267984" w:rsidRPr="00267984">
        <w:rPr>
          <w:b/>
        </w:rPr>
        <w:t>必须要完成的</w:t>
      </w:r>
      <w:r w:rsidR="00267984">
        <w:t>，</w:t>
      </w:r>
      <w:proofErr w:type="gramStart"/>
      <w:r>
        <w:t>请</w:t>
      </w:r>
      <w:r w:rsidRPr="00333F2D">
        <w:rPr>
          <w:b/>
        </w:rPr>
        <w:t>严格</w:t>
      </w:r>
      <w:proofErr w:type="gramEnd"/>
      <w:r w:rsidRPr="00333F2D">
        <w:rPr>
          <w:b/>
        </w:rPr>
        <w:t>按照要求</w:t>
      </w:r>
      <w:r>
        <w:t>完成任务</w:t>
      </w:r>
      <w:r w:rsidR="00691FFB">
        <w:rPr>
          <w:rFonts w:hint="eastAsia"/>
        </w:rPr>
        <w:t>！最终需要提交可运行的正确的</w:t>
      </w:r>
      <w:r w:rsidR="00267984" w:rsidRPr="00267984">
        <w:rPr>
          <w:rFonts w:hint="eastAsia"/>
          <w:b/>
          <w:color w:val="FF0000"/>
          <w:sz w:val="32"/>
          <w:szCs w:val="32"/>
        </w:rPr>
        <w:t>脚本文件</w:t>
      </w:r>
      <w:r w:rsidR="00267984">
        <w:rPr>
          <w:rFonts w:hint="eastAsia"/>
        </w:rPr>
        <w:t>，</w:t>
      </w:r>
      <w:r w:rsidR="00691FFB">
        <w:t>要求</w:t>
      </w:r>
      <w:r w:rsidR="00267984">
        <w:t>如下：</w:t>
      </w:r>
    </w:p>
    <w:p w:rsidR="00267984" w:rsidRDefault="00267984" w:rsidP="00691FFB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开头</w:t>
      </w:r>
      <w:r>
        <w:t>写明脚本的功能</w:t>
      </w:r>
      <w:r>
        <w:rPr>
          <w:rFonts w:hint="eastAsia"/>
        </w:rPr>
        <w:t>，</w:t>
      </w:r>
      <w:r>
        <w:t>中文或者英文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</w:p>
    <w:p w:rsidR="00267984" w:rsidRDefault="00267984" w:rsidP="00691FFB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写上必要的</w:t>
      </w:r>
      <w:r>
        <w:t>注释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</w:p>
    <w:p w:rsidR="00267984" w:rsidRDefault="00267984" w:rsidP="00691FFB">
      <w:pPr>
        <w:pStyle w:val="a8"/>
        <w:numPr>
          <w:ilvl w:val="0"/>
          <w:numId w:val="43"/>
        </w:numPr>
        <w:ind w:firstLineChars="0"/>
      </w:pPr>
      <w:r>
        <w:t>U</w:t>
      </w:r>
      <w:r>
        <w:rPr>
          <w:rFonts w:hint="eastAsia"/>
        </w:rPr>
        <w:t>sage</w:t>
      </w:r>
      <w:r>
        <w:t>反馈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</w:p>
    <w:p w:rsidR="00143285" w:rsidRDefault="00143285" w:rsidP="00691FFB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建议或者感受</w:t>
      </w:r>
      <w:r w:rsidR="00691FFB">
        <w:rPr>
          <w:rFonts w:hint="eastAsia"/>
        </w:rPr>
        <w:t>（写在一个</w:t>
      </w:r>
      <w:r w:rsidR="00691FFB">
        <w:rPr>
          <w:rFonts w:hint="eastAsia"/>
        </w:rPr>
        <w:t>txt</w:t>
      </w:r>
      <w:r w:rsidR="00691FFB">
        <w:rPr>
          <w:rFonts w:hint="eastAsia"/>
        </w:rPr>
        <w:t>文件中即可）</w:t>
      </w:r>
    </w:p>
    <w:p w:rsidR="00267984" w:rsidRDefault="00267984" w:rsidP="00267984">
      <w:pPr>
        <w:ind w:firstLine="480"/>
      </w:pPr>
      <w:r>
        <w:rPr>
          <w:rFonts w:hint="eastAsia"/>
        </w:rPr>
        <w:t>最最</w:t>
      </w:r>
      <w:r>
        <w:t>重要的</w:t>
      </w:r>
      <w:r>
        <w:rPr>
          <w:rFonts w:hint="eastAsia"/>
        </w:rPr>
        <w:t>是</w:t>
      </w:r>
      <w:r w:rsidRPr="00267984">
        <w:rPr>
          <w:b/>
          <w:color w:val="FF0000"/>
          <w:sz w:val="32"/>
          <w:szCs w:val="32"/>
        </w:rPr>
        <w:t>提交</w:t>
      </w:r>
      <w:r>
        <w:rPr>
          <w:rFonts w:hint="eastAsia"/>
        </w:rPr>
        <w:t>方式</w:t>
      </w:r>
      <w:r>
        <w:t>：</w:t>
      </w:r>
    </w:p>
    <w:p w:rsidR="00267984" w:rsidRDefault="00267984" w:rsidP="00333F2D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通过</w:t>
      </w:r>
      <w:r w:rsidRPr="00051872">
        <w:rPr>
          <w:b/>
          <w:color w:val="FF0000"/>
        </w:rPr>
        <w:t>回复安排任务的群</w:t>
      </w:r>
      <w:r w:rsidRPr="00051872">
        <w:rPr>
          <w:rFonts w:hint="eastAsia"/>
          <w:b/>
          <w:color w:val="FF0000"/>
        </w:rPr>
        <w:t>邮件</w:t>
      </w:r>
      <w:r w:rsidR="00BF27B3">
        <w:rPr>
          <w:rFonts w:hint="eastAsia"/>
        </w:rPr>
        <w:t>提交</w:t>
      </w:r>
    </w:p>
    <w:p w:rsidR="00BF27B3" w:rsidRDefault="00BF27B3" w:rsidP="00333F2D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命名</w:t>
      </w:r>
      <w:r>
        <w:t>格式为：</w:t>
      </w:r>
      <w:r w:rsidRPr="00333F2D">
        <w:rPr>
          <w:rFonts w:hint="eastAsia"/>
          <w:b/>
        </w:rPr>
        <w:t>Linux</w:t>
      </w:r>
      <w:r w:rsidRPr="00333F2D">
        <w:rPr>
          <w:rFonts w:hint="eastAsia"/>
          <w:b/>
        </w:rPr>
        <w:t>培训</w:t>
      </w:r>
      <w:r w:rsidRPr="00333F2D">
        <w:rPr>
          <w:b/>
        </w:rPr>
        <w:t>任务提交</w:t>
      </w:r>
      <w:r w:rsidRPr="00333F2D">
        <w:rPr>
          <w:rFonts w:hint="eastAsia"/>
          <w:b/>
        </w:rPr>
        <w:t>_</w:t>
      </w:r>
      <w:r w:rsidRPr="00333F2D">
        <w:rPr>
          <w:b/>
        </w:rPr>
        <w:t>&lt;</w:t>
      </w:r>
      <w:r w:rsidRPr="00333F2D">
        <w:rPr>
          <w:rFonts w:hint="eastAsia"/>
          <w:b/>
        </w:rPr>
        <w:t>你的</w:t>
      </w:r>
      <w:r w:rsidRPr="00333F2D">
        <w:rPr>
          <w:b/>
        </w:rPr>
        <w:t>名字</w:t>
      </w:r>
      <w:r w:rsidRPr="00333F2D">
        <w:rPr>
          <w:b/>
        </w:rPr>
        <w:t>&gt;.zip</w:t>
      </w:r>
    </w:p>
    <w:p w:rsidR="00BF27B3" w:rsidRDefault="00BF27B3" w:rsidP="00333F2D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比如我的</w:t>
      </w:r>
      <w:r>
        <w:t>就应该是</w:t>
      </w:r>
      <w:r>
        <w:rPr>
          <w:rFonts w:hint="eastAsia"/>
        </w:rPr>
        <w:t>Linux</w:t>
      </w:r>
      <w:r>
        <w:rPr>
          <w:rFonts w:hint="eastAsia"/>
        </w:rPr>
        <w:t>培训</w:t>
      </w:r>
      <w:r>
        <w:t>任务提交</w:t>
      </w:r>
      <w:r>
        <w:rPr>
          <w:rFonts w:hint="eastAsia"/>
        </w:rPr>
        <w:t>_</w:t>
      </w:r>
      <w:r>
        <w:rPr>
          <w:rFonts w:hint="eastAsia"/>
        </w:rPr>
        <w:t>李家祥</w:t>
      </w:r>
      <w:r>
        <w:t>.zip</w:t>
      </w:r>
    </w:p>
    <w:p w:rsidR="00BF27B3" w:rsidRDefault="00BF27B3" w:rsidP="00333F2D">
      <w:pPr>
        <w:pStyle w:val="a8"/>
        <w:numPr>
          <w:ilvl w:val="0"/>
          <w:numId w:val="34"/>
        </w:numPr>
        <w:ind w:firstLineChars="0"/>
      </w:pPr>
      <w:r>
        <w:t>Zip</w:t>
      </w:r>
      <w:r>
        <w:rPr>
          <w:rFonts w:hint="eastAsia"/>
        </w:rPr>
        <w:t>解压出来后的</w:t>
      </w:r>
      <w:r>
        <w:t>目录结构如下：</w:t>
      </w:r>
    </w:p>
    <w:p w:rsidR="00BF27B3" w:rsidRDefault="00333F2D" w:rsidP="00051872">
      <w:pPr>
        <w:pStyle w:val="af3"/>
        <w:ind w:leftChars="400" w:left="960"/>
      </w:pPr>
      <w:r>
        <w:rPr>
          <w:rFonts w:hint="eastAsia"/>
        </w:rPr>
        <w:t>L</w:t>
      </w:r>
      <w:r>
        <w:t>inux</w:t>
      </w:r>
      <w:r w:rsidR="00BF27B3">
        <w:rPr>
          <w:rFonts w:hint="eastAsia"/>
        </w:rPr>
        <w:t>培训任务提交</w:t>
      </w:r>
      <w:r w:rsidR="00BF27B3">
        <w:rPr>
          <w:rFonts w:hint="eastAsia"/>
        </w:rPr>
        <w:t>_</w:t>
      </w:r>
      <w:r w:rsidR="00BF27B3">
        <w:rPr>
          <w:rFonts w:hint="eastAsia"/>
        </w:rPr>
        <w:t>李家祥</w:t>
      </w:r>
    </w:p>
    <w:p w:rsidR="00BF27B3" w:rsidRDefault="00BF27B3" w:rsidP="002A6F43">
      <w:pPr>
        <w:pStyle w:val="af3"/>
        <w:ind w:leftChars="400" w:left="960" w:firstLineChars="200" w:firstLine="480"/>
      </w:pPr>
      <w:r>
        <w:rPr>
          <w:rFonts w:hint="eastAsia"/>
        </w:rPr>
        <w:t>Linux</w:t>
      </w:r>
      <w:r w:rsidR="006A684A">
        <w:rPr>
          <w:rFonts w:hint="eastAsia"/>
        </w:rPr>
        <w:t>培训建议</w:t>
      </w:r>
      <w:r w:rsidR="006A684A">
        <w:rPr>
          <w:rFonts w:hint="eastAsia"/>
        </w:rPr>
        <w:t>.txt</w:t>
      </w:r>
    </w:p>
    <w:p w:rsidR="00BF27B3" w:rsidRDefault="00BF27B3" w:rsidP="00051872">
      <w:pPr>
        <w:pStyle w:val="af3"/>
        <w:ind w:leftChars="400" w:left="960"/>
      </w:pPr>
      <w:r>
        <w:rPr>
          <w:rFonts w:hint="eastAsia"/>
        </w:rPr>
        <w:t>└─</w:t>
      </w:r>
      <w:r>
        <w:rPr>
          <w:rFonts w:hint="eastAsia"/>
        </w:rPr>
        <w:t>Scripts</w:t>
      </w:r>
    </w:p>
    <w:p w:rsidR="00051872" w:rsidRDefault="000760D9" w:rsidP="006A684A">
      <w:pPr>
        <w:pStyle w:val="af3"/>
        <w:ind w:leftChars="400" w:left="960"/>
      </w:pPr>
      <w:r>
        <w:t xml:space="preserve">        </w:t>
      </w:r>
      <w:r w:rsidRPr="000760D9">
        <w:t>1.</w:t>
      </w:r>
      <w:r w:rsidR="009E21C4" w:rsidRPr="009E21C4">
        <w:t xml:space="preserve"> Fibonacci</w:t>
      </w:r>
      <w:r w:rsidRPr="009E21C4">
        <w:t>.</w:t>
      </w:r>
      <w:r w:rsidRPr="000760D9">
        <w:t>sh</w:t>
      </w:r>
    </w:p>
    <w:p w:rsidR="00051872" w:rsidRDefault="00051872" w:rsidP="00051872">
      <w:pPr>
        <w:pStyle w:val="af3"/>
        <w:ind w:leftChars="400" w:left="960"/>
      </w:pPr>
      <w:r>
        <w:rPr>
          <w:rFonts w:hint="eastAsia"/>
        </w:rPr>
        <w:t xml:space="preserve">        </w:t>
      </w:r>
      <w:r w:rsidR="006A684A">
        <w:t>2</w:t>
      </w:r>
      <w:r w:rsidRPr="00051872">
        <w:t>.myip.sh</w:t>
      </w:r>
    </w:p>
    <w:p w:rsidR="00051872" w:rsidRPr="00051872" w:rsidRDefault="00051872" w:rsidP="00051872">
      <w:pPr>
        <w:pStyle w:val="af3"/>
        <w:ind w:leftChars="400" w:left="960"/>
      </w:pPr>
      <w:r>
        <w:t xml:space="preserve">        </w:t>
      </w:r>
      <w:r w:rsidR="006A684A">
        <w:t>3</w:t>
      </w:r>
      <w:r w:rsidRPr="00051872">
        <w:t>.file_size.sh</w:t>
      </w:r>
    </w:p>
    <w:p w:rsidR="00BF27B3" w:rsidRDefault="00333F2D" w:rsidP="00333F2D">
      <w:pPr>
        <w:pStyle w:val="1"/>
      </w:pPr>
      <w:r>
        <w:rPr>
          <w:rFonts w:hint="eastAsia"/>
        </w:rPr>
        <w:t>任务内容</w:t>
      </w:r>
    </w:p>
    <w:p w:rsidR="00333F2D" w:rsidRDefault="00333F2D" w:rsidP="00333F2D">
      <w:pPr>
        <w:ind w:firstLine="480"/>
      </w:pPr>
      <w:r>
        <w:rPr>
          <w:rFonts w:hint="eastAsia"/>
        </w:rPr>
        <w:t>接下来</w:t>
      </w:r>
      <w:r>
        <w:t>是大家要完成的任务，</w:t>
      </w:r>
      <w:r w:rsidRPr="00333F2D">
        <w:rPr>
          <w:b/>
          <w:color w:val="FF0000"/>
          <w:sz w:val="32"/>
          <w:szCs w:val="32"/>
        </w:rPr>
        <w:t>请独立自主完成任务</w:t>
      </w:r>
      <w:r>
        <w:t>，可以发挥你们</w:t>
      </w:r>
      <w:r>
        <w:rPr>
          <w:rFonts w:hint="eastAsia"/>
        </w:rPr>
        <w:t>一切</w:t>
      </w:r>
      <w:r>
        <w:t>手段</w:t>
      </w:r>
      <w:r>
        <w:rPr>
          <w:rFonts w:hint="eastAsia"/>
        </w:rPr>
        <w:t>获取知识</w:t>
      </w:r>
      <w:r>
        <w:t>，但是</w:t>
      </w:r>
      <w:r w:rsidRPr="00333F2D">
        <w:rPr>
          <w:rFonts w:hint="eastAsia"/>
          <w:b/>
          <w:color w:val="FF0000"/>
          <w:sz w:val="32"/>
          <w:szCs w:val="32"/>
        </w:rPr>
        <w:t>严禁</w:t>
      </w:r>
      <w:r w:rsidRPr="00333F2D">
        <w:rPr>
          <w:b/>
          <w:color w:val="FF0000"/>
          <w:sz w:val="32"/>
          <w:szCs w:val="32"/>
        </w:rPr>
        <w:t>抄袭</w:t>
      </w:r>
      <w:r w:rsidRPr="00333F2D">
        <w:rPr>
          <w:rFonts w:hint="eastAsia"/>
        </w:rPr>
        <w:t>。</w:t>
      </w:r>
      <w:bookmarkStart w:id="0" w:name="_GoBack"/>
      <w:bookmarkEnd w:id="0"/>
    </w:p>
    <w:p w:rsidR="00316877" w:rsidRDefault="00316877" w:rsidP="00316877">
      <w:pPr>
        <w:pStyle w:val="2"/>
        <w:ind w:left="909" w:hanging="909"/>
      </w:pPr>
      <w:r w:rsidRPr="00316877">
        <w:rPr>
          <w:rFonts w:hint="eastAsia"/>
        </w:rPr>
        <w:t>任务</w:t>
      </w:r>
      <w:r w:rsidRPr="00316877">
        <w:rPr>
          <w:rFonts w:hint="eastAsia"/>
        </w:rPr>
        <w:t>1</w:t>
      </w:r>
      <w:r w:rsidR="00C32232">
        <w:rPr>
          <w:rFonts w:hint="eastAsia"/>
        </w:rPr>
        <w:t>：</w:t>
      </w:r>
      <w:r w:rsidR="00182669">
        <w:rPr>
          <w:rFonts w:hint="eastAsia"/>
        </w:rPr>
        <w:t>斐波那契数列前</w:t>
      </w:r>
      <w:r w:rsidR="00182669">
        <w:rPr>
          <w:rFonts w:hint="eastAsia"/>
        </w:rPr>
        <w:t>n</w:t>
      </w:r>
      <w:r w:rsidR="00182669">
        <w:rPr>
          <w:rFonts w:hint="eastAsia"/>
        </w:rPr>
        <w:t>项</w:t>
      </w:r>
    </w:p>
    <w:p w:rsidR="00C45C73" w:rsidRDefault="008B1271" w:rsidP="00C45C73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要求</w:t>
      </w:r>
      <w:r>
        <w:t>：</w:t>
      </w:r>
    </w:p>
    <w:p w:rsidR="00C45C73" w:rsidRDefault="008B1271" w:rsidP="00C45C73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写一个脚本</w:t>
      </w:r>
      <w:r>
        <w:t>，能接受一个参数</w:t>
      </w:r>
      <w:r>
        <w:rPr>
          <w:rFonts w:hint="eastAsia"/>
        </w:rPr>
        <w:t>n</w:t>
      </w:r>
      <w:r w:rsidR="004D3B4D">
        <w:rPr>
          <w:rFonts w:hint="eastAsia"/>
        </w:rPr>
        <w:t>，如果参数不止一个，提示</w:t>
      </w:r>
      <w:r w:rsidR="004D3B4D">
        <w:rPr>
          <w:rFonts w:hint="eastAsia"/>
        </w:rPr>
        <w:t>usage</w:t>
      </w:r>
    </w:p>
    <w:p w:rsidR="008B1271" w:rsidRDefault="008B1271" w:rsidP="00C45C73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计算</w:t>
      </w:r>
      <w:r>
        <w:t>并打印</w:t>
      </w:r>
      <w:r w:rsidR="009E21C4">
        <w:rPr>
          <w:rFonts w:hint="eastAsia"/>
        </w:rPr>
        <w:t>斐波那契数列前</w:t>
      </w:r>
      <w:r w:rsidR="009E21C4">
        <w:rPr>
          <w:rFonts w:hint="eastAsia"/>
        </w:rPr>
        <w:t>n</w:t>
      </w:r>
      <w:r w:rsidR="009E21C4">
        <w:rPr>
          <w:rFonts w:hint="eastAsia"/>
        </w:rPr>
        <w:t>项</w:t>
      </w:r>
    </w:p>
    <w:p w:rsidR="008B1271" w:rsidRDefault="008B1271" w:rsidP="00316877">
      <w:pPr>
        <w:ind w:firstLine="480"/>
      </w:pPr>
    </w:p>
    <w:p w:rsidR="008B1271" w:rsidRDefault="008336D6" w:rsidP="00C45C73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效果演示</w:t>
      </w:r>
      <w:r w:rsidR="008B1271">
        <w:rPr>
          <w:rFonts w:hint="eastAsia"/>
        </w:rPr>
        <w:t>：</w:t>
      </w:r>
    </w:p>
    <w:p w:rsidR="008B1271" w:rsidRPr="00C32232" w:rsidRDefault="009E20EA" w:rsidP="00C32232">
      <w:pPr>
        <w:spacing w:line="240" w:lineRule="auto"/>
        <w:ind w:firstLineChars="0" w:firstLine="480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3FFBF787" wp14:editId="6A9CFFCC">
            <wp:extent cx="47625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2D" w:rsidRDefault="00333F2D" w:rsidP="00333F2D">
      <w:pPr>
        <w:pStyle w:val="2"/>
        <w:ind w:left="909" w:hanging="909"/>
      </w:pPr>
      <w:r>
        <w:rPr>
          <w:rFonts w:hint="eastAsia"/>
        </w:rPr>
        <w:t>任务</w:t>
      </w:r>
      <w:r w:rsidR="00182669">
        <w:rPr>
          <w:rFonts w:hint="eastAsia"/>
        </w:rPr>
        <w:t>2</w:t>
      </w:r>
      <w:r>
        <w:rPr>
          <w:rFonts w:hint="eastAsia"/>
        </w:rPr>
        <w:t>：</w:t>
      </w:r>
      <w:r w:rsidR="000D7706">
        <w:rPr>
          <w:rFonts w:hint="eastAsia"/>
        </w:rPr>
        <w:t>实现</w:t>
      </w:r>
      <w:r w:rsidR="000D7706">
        <w:t>自己的</w:t>
      </w:r>
      <w:proofErr w:type="spellStart"/>
      <w:r w:rsidR="000D7706">
        <w:t>ip</w:t>
      </w:r>
      <w:proofErr w:type="spellEnd"/>
      <w:r w:rsidR="000D7706">
        <w:t>命令</w:t>
      </w:r>
    </w:p>
    <w:p w:rsidR="00333F2D" w:rsidRDefault="000D7706" w:rsidP="00753040">
      <w:pPr>
        <w:pStyle w:val="a8"/>
        <w:numPr>
          <w:ilvl w:val="0"/>
          <w:numId w:val="36"/>
        </w:numPr>
        <w:ind w:firstLineChars="0"/>
      </w:pPr>
      <w:bookmarkStart w:id="1" w:name="OLE_LINK1"/>
      <w:r>
        <w:rPr>
          <w:rFonts w:hint="eastAsia"/>
        </w:rPr>
        <w:t>要求</w:t>
      </w:r>
      <w:r>
        <w:t>：</w:t>
      </w:r>
    </w:p>
    <w:p w:rsidR="000D7706" w:rsidRDefault="00753040" w:rsidP="0075304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脚本</w:t>
      </w:r>
      <w:r>
        <w:t>可以</w:t>
      </w:r>
      <w:r>
        <w:rPr>
          <w:rFonts w:hint="eastAsia"/>
        </w:rPr>
        <w:t>配置</w:t>
      </w:r>
      <w:proofErr w:type="spellStart"/>
      <w:r>
        <w:t>ip</w:t>
      </w:r>
      <w:proofErr w:type="spellEnd"/>
      <w:r>
        <w:t>和</w:t>
      </w:r>
      <w:r>
        <w:t>mask</w:t>
      </w:r>
      <w:r>
        <w:rPr>
          <w:rFonts w:hint="eastAsia"/>
        </w:rPr>
        <w:t>，使用</w:t>
      </w:r>
      <w:r>
        <w:t>-</w:t>
      </w:r>
      <w:proofErr w:type="spellStart"/>
      <w:r>
        <w:t>ip</w:t>
      </w:r>
      <w:proofErr w:type="spellEnd"/>
      <w:r>
        <w:rPr>
          <w:rFonts w:hint="eastAsia"/>
        </w:rPr>
        <w:t>指定</w:t>
      </w:r>
      <w:r>
        <w:t>新的</w:t>
      </w:r>
      <w:proofErr w:type="spellStart"/>
      <w:r>
        <w:t>ip</w:t>
      </w:r>
      <w:proofErr w:type="spellEnd"/>
      <w:r>
        <w:t>地址，</w:t>
      </w:r>
      <w:r>
        <w:t>-mask</w:t>
      </w:r>
      <w:r>
        <w:rPr>
          <w:rFonts w:hint="eastAsia"/>
        </w:rPr>
        <w:t>指定</w:t>
      </w:r>
      <w:r>
        <w:t>新的子网掩码</w:t>
      </w:r>
    </w:p>
    <w:p w:rsidR="00103D6D" w:rsidRDefault="00103D6D" w:rsidP="0075304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mask</w:t>
      </w:r>
      <w:r>
        <w:rPr>
          <w:rFonts w:hint="eastAsia"/>
        </w:rPr>
        <w:t>的默认值为</w:t>
      </w:r>
      <w:r>
        <w:rPr>
          <w:rFonts w:hint="eastAsia"/>
        </w:rPr>
        <w:t>255.255.255.0</w:t>
      </w:r>
      <w:r>
        <w:rPr>
          <w:rFonts w:hint="eastAsia"/>
        </w:rPr>
        <w:t>，如果没有指定新的子网掩码，使用默认值</w:t>
      </w:r>
    </w:p>
    <w:p w:rsidR="00103D6D" w:rsidRDefault="00103D6D" w:rsidP="0075304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可选功能：不加任何参数时默认显示本机的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753040" w:rsidRDefault="008336D6" w:rsidP="004D3B4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效</w:t>
      </w:r>
      <w:r w:rsidR="00753040">
        <w:rPr>
          <w:rFonts w:hint="eastAsia"/>
        </w:rPr>
        <w:t>果</w:t>
      </w:r>
      <w:r w:rsidR="00753040">
        <w:t>演示</w:t>
      </w:r>
      <w:r w:rsidR="00753040">
        <w:rPr>
          <w:rFonts w:hint="eastAsia"/>
        </w:rPr>
        <w:t>：</w:t>
      </w:r>
      <w:bookmarkEnd w:id="1"/>
    </w:p>
    <w:p w:rsidR="004D3B4D" w:rsidRPr="004D3B4D" w:rsidRDefault="004D3B4D" w:rsidP="004D3B4D">
      <w:pPr>
        <w:pStyle w:val="a8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6AE830" wp14:editId="5B75CE3D">
            <wp:extent cx="50482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40" w:rsidRDefault="004D3B4D" w:rsidP="00753040">
      <w:pPr>
        <w:pStyle w:val="a8"/>
        <w:ind w:left="900" w:firstLineChars="0" w:firstLine="0"/>
      </w:pPr>
      <w:r>
        <w:rPr>
          <w:rFonts w:hint="eastAsia"/>
        </w:rPr>
        <w:t>如上图：使用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地址，选项书写错误</w:t>
      </w:r>
      <w:r>
        <w:rPr>
          <w:rFonts w:hint="eastAsia"/>
        </w:rPr>
        <w:t>(-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，或者写了</w:t>
      </w:r>
      <w:r>
        <w:rPr>
          <w:rFonts w:hint="eastAsia"/>
        </w:rPr>
        <w:t>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，但是后面没有指定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地址均提示</w:t>
      </w:r>
      <w:r>
        <w:rPr>
          <w:rFonts w:hint="eastAsia"/>
        </w:rPr>
        <w:t>usage</w:t>
      </w:r>
      <w:r>
        <w:rPr>
          <w:rFonts w:hint="eastAsia"/>
        </w:rPr>
        <w:t>。</w:t>
      </w:r>
    </w:p>
    <w:p w:rsidR="008336D6" w:rsidRDefault="00EC3ADA" w:rsidP="0019709A">
      <w:pPr>
        <w:pStyle w:val="2"/>
        <w:ind w:left="909" w:hanging="909"/>
      </w:pPr>
      <w:r>
        <w:rPr>
          <w:rFonts w:hint="eastAsia"/>
        </w:rPr>
        <w:lastRenderedPageBreak/>
        <w:t>任务</w:t>
      </w:r>
      <w:r w:rsidR="004D3B4D">
        <w:rPr>
          <w:rFonts w:hint="eastAsia"/>
        </w:rPr>
        <w:t>3</w:t>
      </w:r>
      <w:r>
        <w:rPr>
          <w:rFonts w:hint="eastAsia"/>
        </w:rPr>
        <w:t>：</w:t>
      </w:r>
      <w:r w:rsidR="0019709A">
        <w:rPr>
          <w:rFonts w:hint="eastAsia"/>
        </w:rPr>
        <w:t>获取</w:t>
      </w:r>
      <w:r w:rsidR="0019709A">
        <w:t>文件夹下</w:t>
      </w:r>
      <w:r w:rsidR="0019709A">
        <w:rPr>
          <w:rFonts w:hint="eastAsia"/>
        </w:rPr>
        <w:t>最大</w:t>
      </w:r>
      <w:r w:rsidR="0019709A">
        <w:t>的</w:t>
      </w:r>
      <w:r w:rsidR="0019709A">
        <w:rPr>
          <w:rFonts w:hint="eastAsia"/>
        </w:rPr>
        <w:t>前</w:t>
      </w:r>
      <w:r w:rsidR="0019709A">
        <w:t>n</w:t>
      </w:r>
      <w:proofErr w:type="gramStart"/>
      <w:r w:rsidR="0019709A">
        <w:t>个</w:t>
      </w:r>
      <w:proofErr w:type="gramEnd"/>
      <w:r w:rsidR="0019709A">
        <w:t>文件</w:t>
      </w:r>
    </w:p>
    <w:p w:rsidR="0019709A" w:rsidRDefault="0019709A" w:rsidP="0019709A">
      <w:pPr>
        <w:pStyle w:val="a8"/>
        <w:numPr>
          <w:ilvl w:val="0"/>
          <w:numId w:val="36"/>
        </w:numPr>
        <w:ind w:firstLineChars="0"/>
      </w:pPr>
      <w:bookmarkStart w:id="2" w:name="OLE_LINK2"/>
      <w:r>
        <w:rPr>
          <w:rFonts w:hint="eastAsia"/>
        </w:rPr>
        <w:t>要求</w:t>
      </w:r>
      <w:r>
        <w:t>：</w:t>
      </w:r>
    </w:p>
    <w:p w:rsidR="0019709A" w:rsidRDefault="0019709A" w:rsidP="0019709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不给</w:t>
      </w:r>
      <w:r>
        <w:t>脚本任何参数时，默认</w:t>
      </w:r>
      <w:r>
        <w:rPr>
          <w:rFonts w:hint="eastAsia"/>
        </w:rPr>
        <w:t>使用当前</w:t>
      </w:r>
      <w:r>
        <w:t>路径</w:t>
      </w:r>
    </w:p>
    <w:p w:rsidR="0019709A" w:rsidRDefault="0019709A" w:rsidP="0019709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脚本通过</w:t>
      </w:r>
      <w:r>
        <w:rPr>
          <w:rFonts w:hint="eastAsia"/>
        </w:rPr>
        <w:t>-</w:t>
      </w:r>
      <w:r>
        <w:t xml:space="preserve">n </w:t>
      </w:r>
      <w:proofErr w:type="spellStart"/>
      <w:r>
        <w:t>N</w:t>
      </w:r>
      <w:proofErr w:type="spellEnd"/>
      <w:r>
        <w:t>指定</w:t>
      </w:r>
      <w:r>
        <w:rPr>
          <w:rFonts w:hint="eastAsia"/>
        </w:rPr>
        <w:t>要取</w:t>
      </w:r>
      <w:r>
        <w:t>的</w:t>
      </w:r>
      <w:r>
        <w:rPr>
          <w:rFonts w:hint="eastAsia"/>
        </w:rPr>
        <w:t>最大的</w:t>
      </w:r>
      <w:r>
        <w:t>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  <w:r w:rsidR="00EB5243">
        <w:rPr>
          <w:rFonts w:hint="eastAsia"/>
        </w:rPr>
        <w:t>，</w:t>
      </w:r>
      <w:r w:rsidR="00EB5243">
        <w:t>-d DIR</w:t>
      </w:r>
      <w:r w:rsidR="00EB5243">
        <w:rPr>
          <w:rFonts w:hint="eastAsia"/>
        </w:rPr>
        <w:t>指定路径</w:t>
      </w:r>
    </w:p>
    <w:p w:rsidR="00EB5243" w:rsidRDefault="0019709A" w:rsidP="004D3B4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效果</w:t>
      </w:r>
      <w:r>
        <w:t>演示</w:t>
      </w:r>
      <w:r>
        <w:rPr>
          <w:rFonts w:hint="eastAsia"/>
        </w:rPr>
        <w:t>：</w:t>
      </w:r>
      <w:bookmarkEnd w:id="2"/>
    </w:p>
    <w:p w:rsidR="004D3B4D" w:rsidRPr="004D3B4D" w:rsidRDefault="004D3B4D" w:rsidP="004D3B4D">
      <w:pPr>
        <w:pStyle w:val="a8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A81766" wp14:editId="6B101447">
            <wp:extent cx="5274310" cy="2234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9A" w:rsidRPr="0019709A" w:rsidRDefault="0019709A" w:rsidP="00BF01B7">
      <w:pPr>
        <w:ind w:firstLineChars="0" w:firstLine="0"/>
        <w:rPr>
          <w:rFonts w:hint="eastAsia"/>
        </w:rPr>
      </w:pPr>
    </w:p>
    <w:sectPr w:rsidR="0019709A" w:rsidRPr="0019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j0115834"/>
      </v:shape>
    </w:pict>
  </w:numPicBullet>
  <w:abstractNum w:abstractNumId="0" w15:restartNumberingAfterBreak="0">
    <w:nsid w:val="02AA5E43"/>
    <w:multiLevelType w:val="hybridMultilevel"/>
    <w:tmpl w:val="3CDA0970"/>
    <w:lvl w:ilvl="0" w:tplc="A1B62B48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557FEC"/>
    <w:multiLevelType w:val="hybridMultilevel"/>
    <w:tmpl w:val="9C70E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3E3E4D"/>
    <w:multiLevelType w:val="hybridMultilevel"/>
    <w:tmpl w:val="92241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3B3D01"/>
    <w:multiLevelType w:val="hybridMultilevel"/>
    <w:tmpl w:val="460A84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6E6C0C"/>
    <w:multiLevelType w:val="hybridMultilevel"/>
    <w:tmpl w:val="B8308C0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6F32F7"/>
    <w:multiLevelType w:val="hybridMultilevel"/>
    <w:tmpl w:val="5ED46A7E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8E0786"/>
    <w:multiLevelType w:val="hybridMultilevel"/>
    <w:tmpl w:val="B6C660E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6374D40"/>
    <w:multiLevelType w:val="hybridMultilevel"/>
    <w:tmpl w:val="60309696"/>
    <w:lvl w:ilvl="0" w:tplc="A1B62B48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7191926"/>
    <w:multiLevelType w:val="hybridMultilevel"/>
    <w:tmpl w:val="59DCE6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2855CE"/>
    <w:multiLevelType w:val="hybridMultilevel"/>
    <w:tmpl w:val="46CEC33E"/>
    <w:lvl w:ilvl="0" w:tplc="A1B62B48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9D6049"/>
    <w:multiLevelType w:val="hybridMultilevel"/>
    <w:tmpl w:val="783056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72387B"/>
    <w:multiLevelType w:val="hybridMultilevel"/>
    <w:tmpl w:val="032CEF7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3258260D"/>
    <w:multiLevelType w:val="hybridMultilevel"/>
    <w:tmpl w:val="EFD699A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335B6B72"/>
    <w:multiLevelType w:val="hybridMultilevel"/>
    <w:tmpl w:val="70D29F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1453AF"/>
    <w:multiLevelType w:val="hybridMultilevel"/>
    <w:tmpl w:val="58A2A2E6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0033BF"/>
    <w:multiLevelType w:val="hybridMultilevel"/>
    <w:tmpl w:val="D0CA55CC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7F6EF0"/>
    <w:multiLevelType w:val="hybridMultilevel"/>
    <w:tmpl w:val="945C046E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712512"/>
    <w:multiLevelType w:val="hybridMultilevel"/>
    <w:tmpl w:val="C4384790"/>
    <w:lvl w:ilvl="0" w:tplc="73F60E9A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956339F"/>
    <w:multiLevelType w:val="hybridMultilevel"/>
    <w:tmpl w:val="1DA82D36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CF2546"/>
    <w:multiLevelType w:val="hybridMultilevel"/>
    <w:tmpl w:val="6764E5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E30930"/>
    <w:multiLevelType w:val="hybridMultilevel"/>
    <w:tmpl w:val="40CC4E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32E6075"/>
    <w:multiLevelType w:val="hybridMultilevel"/>
    <w:tmpl w:val="7F08F2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8F61001"/>
    <w:multiLevelType w:val="hybridMultilevel"/>
    <w:tmpl w:val="32F41EE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59293508"/>
    <w:multiLevelType w:val="hybridMultilevel"/>
    <w:tmpl w:val="815AFD24"/>
    <w:lvl w:ilvl="0" w:tplc="ED463B6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ED463B64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F9696E"/>
    <w:multiLevelType w:val="hybridMultilevel"/>
    <w:tmpl w:val="D49E28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A2C0F73"/>
    <w:multiLevelType w:val="hybridMultilevel"/>
    <w:tmpl w:val="CEBC89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A52F74"/>
    <w:multiLevelType w:val="hybridMultilevel"/>
    <w:tmpl w:val="7BB0B43A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7" w15:restartNumberingAfterBreak="0">
    <w:nsid w:val="61E4353C"/>
    <w:multiLevelType w:val="hybridMultilevel"/>
    <w:tmpl w:val="FCAE5E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29F444E"/>
    <w:multiLevelType w:val="hybridMultilevel"/>
    <w:tmpl w:val="59EE67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3F73DCC"/>
    <w:multiLevelType w:val="hybridMultilevel"/>
    <w:tmpl w:val="014ABBA8"/>
    <w:lvl w:ilvl="0" w:tplc="ED463B6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5A2EA5"/>
    <w:multiLevelType w:val="hybridMultilevel"/>
    <w:tmpl w:val="6D609E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9D4425B"/>
    <w:multiLevelType w:val="hybridMultilevel"/>
    <w:tmpl w:val="CA04B5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B0F664F"/>
    <w:multiLevelType w:val="hybridMultilevel"/>
    <w:tmpl w:val="7CA65E44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8257BA"/>
    <w:multiLevelType w:val="hybridMultilevel"/>
    <w:tmpl w:val="99024E7A"/>
    <w:lvl w:ilvl="0" w:tplc="ED463B6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E70691"/>
    <w:multiLevelType w:val="hybridMultilevel"/>
    <w:tmpl w:val="E7AC5B90"/>
    <w:lvl w:ilvl="0" w:tplc="73F60E9A">
      <w:start w:val="1"/>
      <w:numFmt w:val="bullet"/>
      <w:lvlText w:val=""/>
      <w:lvlPicBulletId w:val="0"/>
      <w:lvlJc w:val="left"/>
      <w:pPr>
        <w:ind w:left="10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5" w15:restartNumberingAfterBreak="0">
    <w:nsid w:val="70BD3FB7"/>
    <w:multiLevelType w:val="hybridMultilevel"/>
    <w:tmpl w:val="1D4078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0E26CC9"/>
    <w:multiLevelType w:val="hybridMultilevel"/>
    <w:tmpl w:val="45F8A79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1E76D2D"/>
    <w:multiLevelType w:val="multilevel"/>
    <w:tmpl w:val="C3E815F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4EC542B"/>
    <w:multiLevelType w:val="hybridMultilevel"/>
    <w:tmpl w:val="79367A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53A77F4"/>
    <w:multiLevelType w:val="hybridMultilevel"/>
    <w:tmpl w:val="325C8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B86506"/>
    <w:multiLevelType w:val="hybridMultilevel"/>
    <w:tmpl w:val="EAD447CA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89A74B3"/>
    <w:multiLevelType w:val="hybridMultilevel"/>
    <w:tmpl w:val="60481A6E"/>
    <w:lvl w:ilvl="0" w:tplc="73F60E9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9353AD5"/>
    <w:multiLevelType w:val="hybridMultilevel"/>
    <w:tmpl w:val="61F435A4"/>
    <w:lvl w:ilvl="0" w:tplc="73F60E9A">
      <w:start w:val="1"/>
      <w:numFmt w:val="bullet"/>
      <w:lvlText w:val=""/>
      <w:lvlPicBulletId w:val="0"/>
      <w:lvlJc w:val="left"/>
      <w:pPr>
        <w:ind w:left="619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23"/>
  </w:num>
  <w:num w:numId="4">
    <w:abstractNumId w:val="39"/>
  </w:num>
  <w:num w:numId="5">
    <w:abstractNumId w:val="33"/>
  </w:num>
  <w:num w:numId="6">
    <w:abstractNumId w:val="14"/>
  </w:num>
  <w:num w:numId="7">
    <w:abstractNumId w:val="16"/>
  </w:num>
  <w:num w:numId="8">
    <w:abstractNumId w:val="25"/>
  </w:num>
  <w:num w:numId="9">
    <w:abstractNumId w:val="40"/>
  </w:num>
  <w:num w:numId="10">
    <w:abstractNumId w:val="18"/>
  </w:num>
  <w:num w:numId="11">
    <w:abstractNumId w:val="15"/>
  </w:num>
  <w:num w:numId="12">
    <w:abstractNumId w:val="17"/>
  </w:num>
  <w:num w:numId="13">
    <w:abstractNumId w:val="32"/>
  </w:num>
  <w:num w:numId="14">
    <w:abstractNumId w:val="2"/>
  </w:num>
  <w:num w:numId="15">
    <w:abstractNumId w:val="5"/>
  </w:num>
  <w:num w:numId="16">
    <w:abstractNumId w:val="21"/>
  </w:num>
  <w:num w:numId="17">
    <w:abstractNumId w:val="28"/>
  </w:num>
  <w:num w:numId="18">
    <w:abstractNumId w:val="24"/>
  </w:num>
  <w:num w:numId="19">
    <w:abstractNumId w:val="34"/>
  </w:num>
  <w:num w:numId="20">
    <w:abstractNumId w:val="27"/>
  </w:num>
  <w:num w:numId="21">
    <w:abstractNumId w:val="1"/>
  </w:num>
  <w:num w:numId="22">
    <w:abstractNumId w:val="8"/>
  </w:num>
  <w:num w:numId="23">
    <w:abstractNumId w:val="41"/>
  </w:num>
  <w:num w:numId="24">
    <w:abstractNumId w:val="20"/>
  </w:num>
  <w:num w:numId="25">
    <w:abstractNumId w:val="42"/>
  </w:num>
  <w:num w:numId="26">
    <w:abstractNumId w:val="26"/>
  </w:num>
  <w:num w:numId="27">
    <w:abstractNumId w:val="31"/>
  </w:num>
  <w:num w:numId="28">
    <w:abstractNumId w:val="19"/>
  </w:num>
  <w:num w:numId="29">
    <w:abstractNumId w:val="30"/>
  </w:num>
  <w:num w:numId="30">
    <w:abstractNumId w:val="10"/>
  </w:num>
  <w:num w:numId="31">
    <w:abstractNumId w:val="7"/>
  </w:num>
  <w:num w:numId="32">
    <w:abstractNumId w:val="22"/>
  </w:num>
  <w:num w:numId="33">
    <w:abstractNumId w:val="11"/>
  </w:num>
  <w:num w:numId="34">
    <w:abstractNumId w:val="38"/>
  </w:num>
  <w:num w:numId="35">
    <w:abstractNumId w:val="4"/>
  </w:num>
  <w:num w:numId="36">
    <w:abstractNumId w:val="0"/>
  </w:num>
  <w:num w:numId="37">
    <w:abstractNumId w:val="36"/>
  </w:num>
  <w:num w:numId="38">
    <w:abstractNumId w:val="6"/>
  </w:num>
  <w:num w:numId="39">
    <w:abstractNumId w:val="13"/>
  </w:num>
  <w:num w:numId="40">
    <w:abstractNumId w:val="35"/>
  </w:num>
  <w:num w:numId="41">
    <w:abstractNumId w:val="12"/>
  </w:num>
  <w:num w:numId="42">
    <w:abstractNumId w:val="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76"/>
    <w:rsid w:val="00051872"/>
    <w:rsid w:val="000760D9"/>
    <w:rsid w:val="000D7706"/>
    <w:rsid w:val="000F0C3A"/>
    <w:rsid w:val="00103D6D"/>
    <w:rsid w:val="00140822"/>
    <w:rsid w:val="00143285"/>
    <w:rsid w:val="00182669"/>
    <w:rsid w:val="0019709A"/>
    <w:rsid w:val="001A392F"/>
    <w:rsid w:val="002172C9"/>
    <w:rsid w:val="00267984"/>
    <w:rsid w:val="002A5C77"/>
    <w:rsid w:val="002A65F2"/>
    <w:rsid w:val="002A6F43"/>
    <w:rsid w:val="00316877"/>
    <w:rsid w:val="00326276"/>
    <w:rsid w:val="00333F2D"/>
    <w:rsid w:val="00414988"/>
    <w:rsid w:val="0045579F"/>
    <w:rsid w:val="004D3B4D"/>
    <w:rsid w:val="005131F9"/>
    <w:rsid w:val="00555B0F"/>
    <w:rsid w:val="00691FFB"/>
    <w:rsid w:val="006A684A"/>
    <w:rsid w:val="00753040"/>
    <w:rsid w:val="007F6C5B"/>
    <w:rsid w:val="008336D6"/>
    <w:rsid w:val="00836224"/>
    <w:rsid w:val="008B1271"/>
    <w:rsid w:val="008E5702"/>
    <w:rsid w:val="009E20EA"/>
    <w:rsid w:val="009E21C4"/>
    <w:rsid w:val="00A164C1"/>
    <w:rsid w:val="00A56A9A"/>
    <w:rsid w:val="00B25FBB"/>
    <w:rsid w:val="00B36222"/>
    <w:rsid w:val="00B86C07"/>
    <w:rsid w:val="00BB5720"/>
    <w:rsid w:val="00BC5D2B"/>
    <w:rsid w:val="00BF01B7"/>
    <w:rsid w:val="00BF27B3"/>
    <w:rsid w:val="00BF337C"/>
    <w:rsid w:val="00C047D1"/>
    <w:rsid w:val="00C32232"/>
    <w:rsid w:val="00C45C73"/>
    <w:rsid w:val="00CE71FF"/>
    <w:rsid w:val="00D33873"/>
    <w:rsid w:val="00D407E4"/>
    <w:rsid w:val="00DA4720"/>
    <w:rsid w:val="00E41189"/>
    <w:rsid w:val="00EB5243"/>
    <w:rsid w:val="00E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9210"/>
  <w15:chartTrackingRefBased/>
  <w15:docId w15:val="{3A2AF47E-53A9-41F3-B717-0AE02F7C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276"/>
    <w:pPr>
      <w:spacing w:line="360" w:lineRule="auto"/>
      <w:jc w:val="left"/>
    </w:pPr>
    <w:rPr>
      <w:rFonts w:ascii="Calibri" w:eastAsia="幼圆" w:hAnsi="Calibri" w:cs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326276"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bCs/>
      <w:color w:val="E36C0A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276"/>
    <w:pPr>
      <w:keepNext/>
      <w:keepLines/>
      <w:numPr>
        <w:ilvl w:val="1"/>
        <w:numId w:val="1"/>
      </w:numPr>
      <w:spacing w:before="260" w:after="260"/>
      <w:ind w:left="0" w:hangingChars="283" w:hanging="283"/>
      <w:outlineLvl w:val="1"/>
    </w:pPr>
    <w:rPr>
      <w:rFonts w:ascii="Calibri Light" w:hAnsi="Calibri Light"/>
      <w:b/>
      <w:bCs/>
      <w:color w:val="E36C0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6276"/>
    <w:pPr>
      <w:keepNext/>
      <w:keepLines/>
      <w:numPr>
        <w:ilvl w:val="2"/>
        <w:numId w:val="1"/>
      </w:numPr>
      <w:spacing w:before="260" w:after="260"/>
      <w:ind w:left="0" w:hangingChars="236" w:hanging="236"/>
      <w:outlineLvl w:val="2"/>
    </w:pPr>
    <w:rPr>
      <w:b/>
      <w:bCs/>
      <w:color w:val="E36C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326276"/>
    <w:rPr>
      <w:rFonts w:ascii="Calibri" w:eastAsia="幼圆" w:hAnsi="Calibri" w:cs="Times New Roman"/>
      <w:b/>
      <w:bCs/>
      <w:color w:val="E36C0A"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326276"/>
    <w:rPr>
      <w:rFonts w:ascii="Calibri Light" w:eastAsia="幼圆" w:hAnsi="Calibri Light" w:cs="Times New Roman"/>
      <w:b/>
      <w:bCs/>
      <w:color w:val="E36C0A"/>
      <w:sz w:val="32"/>
      <w:szCs w:val="32"/>
    </w:rPr>
  </w:style>
  <w:style w:type="character" w:customStyle="1" w:styleId="30">
    <w:name w:val="标题 3 字符"/>
    <w:link w:val="3"/>
    <w:uiPriority w:val="9"/>
    <w:rsid w:val="00326276"/>
    <w:rPr>
      <w:rFonts w:ascii="Calibri" w:eastAsia="幼圆" w:hAnsi="Calibri" w:cs="Times New Roman"/>
      <w:b/>
      <w:bCs/>
      <w:color w:val="E36C0A"/>
      <w:sz w:val="32"/>
      <w:szCs w:val="32"/>
    </w:rPr>
  </w:style>
  <w:style w:type="paragraph" w:customStyle="1" w:styleId="a3">
    <w:name w:val="表头"/>
    <w:qFormat/>
    <w:rsid w:val="00BB5720"/>
    <w:pPr>
      <w:ind w:firstLineChars="0" w:firstLine="0"/>
      <w:jc w:val="center"/>
    </w:pPr>
    <w:rPr>
      <w:rFonts w:ascii="Times New Roman" w:eastAsia="微软雅黑" w:hAnsi="Times New Roman" w:cs="Times New Roman"/>
      <w:b/>
      <w:color w:val="ED7D31" w:themeColor="accent2"/>
      <w:sz w:val="44"/>
      <w:szCs w:val="24"/>
    </w:rPr>
  </w:style>
  <w:style w:type="paragraph" w:styleId="a4">
    <w:name w:val="Title"/>
    <w:basedOn w:val="a"/>
    <w:next w:val="a"/>
    <w:link w:val="a5"/>
    <w:uiPriority w:val="10"/>
    <w:qFormat/>
    <w:rsid w:val="00326276"/>
    <w:pPr>
      <w:spacing w:before="240" w:after="60" w:line="240" w:lineRule="auto"/>
      <w:jc w:val="center"/>
      <w:outlineLvl w:val="0"/>
    </w:pPr>
    <w:rPr>
      <w:rFonts w:ascii="Calibri Light" w:hAnsi="Calibri Light"/>
      <w:b/>
      <w:bCs/>
      <w:sz w:val="48"/>
      <w:szCs w:val="32"/>
    </w:rPr>
  </w:style>
  <w:style w:type="character" w:customStyle="1" w:styleId="a5">
    <w:name w:val="标题 字符"/>
    <w:link w:val="a4"/>
    <w:uiPriority w:val="10"/>
    <w:rsid w:val="00326276"/>
    <w:rPr>
      <w:rFonts w:ascii="Calibri Light" w:eastAsia="幼圆" w:hAnsi="Calibri Light" w:cs="Times New Roman"/>
      <w:b/>
      <w:bCs/>
      <w:sz w:val="48"/>
      <w:szCs w:val="32"/>
    </w:rPr>
  </w:style>
  <w:style w:type="paragraph" w:styleId="a6">
    <w:name w:val="caption"/>
    <w:basedOn w:val="a"/>
    <w:next w:val="a"/>
    <w:uiPriority w:val="35"/>
    <w:unhideWhenUsed/>
    <w:qFormat/>
    <w:rsid w:val="00326276"/>
    <w:rPr>
      <w:rFonts w:ascii="Calibri Light" w:eastAsia="黑体" w:hAnsi="Calibri Light"/>
      <w:sz w:val="20"/>
      <w:szCs w:val="20"/>
    </w:rPr>
  </w:style>
  <w:style w:type="table" w:styleId="a7">
    <w:name w:val="Table Grid"/>
    <w:basedOn w:val="a1"/>
    <w:rsid w:val="00326276"/>
    <w:pPr>
      <w:widowControl w:val="0"/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vAlign w:val="center"/>
    </w:tcPr>
  </w:style>
  <w:style w:type="paragraph" w:styleId="a8">
    <w:name w:val="List Paragraph"/>
    <w:basedOn w:val="a"/>
    <w:uiPriority w:val="34"/>
    <w:qFormat/>
    <w:rsid w:val="0032627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326276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6276"/>
  </w:style>
  <w:style w:type="paragraph" w:styleId="21">
    <w:name w:val="toc 2"/>
    <w:basedOn w:val="a"/>
    <w:next w:val="a"/>
    <w:autoRedefine/>
    <w:uiPriority w:val="39"/>
    <w:unhideWhenUsed/>
    <w:rsid w:val="00326276"/>
    <w:pPr>
      <w:ind w:leftChars="200" w:left="420"/>
    </w:pPr>
  </w:style>
  <w:style w:type="character" w:styleId="a9">
    <w:name w:val="Hyperlink"/>
    <w:uiPriority w:val="99"/>
    <w:unhideWhenUsed/>
    <w:rsid w:val="00326276"/>
    <w:rPr>
      <w:color w:val="0563C1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26276"/>
    <w:pPr>
      <w:spacing w:after="100" w:line="259" w:lineRule="auto"/>
      <w:ind w:left="440"/>
    </w:pPr>
    <w:rPr>
      <w:rFonts w:eastAsia="宋体"/>
      <w:kern w:val="0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326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326276"/>
    <w:rPr>
      <w:rFonts w:ascii="Calibri" w:eastAsia="幼圆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262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26276"/>
    <w:rPr>
      <w:rFonts w:ascii="Calibri" w:eastAsia="幼圆" w:hAnsi="Calibri" w:cs="Times New Roman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326276"/>
    <w:pPr>
      <w:ind w:leftChars="200" w:left="200" w:hangingChars="200" w:hanging="200"/>
    </w:pPr>
  </w:style>
  <w:style w:type="paragraph" w:styleId="af">
    <w:name w:val="Balloon Text"/>
    <w:basedOn w:val="a"/>
    <w:link w:val="af0"/>
    <w:uiPriority w:val="99"/>
    <w:semiHidden/>
    <w:unhideWhenUsed/>
    <w:rsid w:val="00326276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326276"/>
    <w:rPr>
      <w:rFonts w:ascii="Calibri" w:eastAsia="幼圆" w:hAnsi="Calibri" w:cs="Times New Roman"/>
      <w:sz w:val="18"/>
      <w:szCs w:val="18"/>
    </w:rPr>
  </w:style>
  <w:style w:type="paragraph" w:styleId="af1">
    <w:name w:val="No Spacing"/>
    <w:link w:val="af2"/>
    <w:uiPriority w:val="1"/>
    <w:qFormat/>
    <w:rsid w:val="00326276"/>
    <w:pPr>
      <w:ind w:firstLineChars="0" w:firstLine="0"/>
    </w:pPr>
    <w:rPr>
      <w:rFonts w:ascii="Calibri" w:eastAsia="幼圆" w:hAnsi="Calibri" w:cs="Times New Roman"/>
      <w:sz w:val="24"/>
      <w:szCs w:val="21"/>
    </w:rPr>
  </w:style>
  <w:style w:type="paragraph" w:customStyle="1" w:styleId="af3">
    <w:name w:val="代码"/>
    <w:basedOn w:val="a"/>
    <w:next w:val="a"/>
    <w:qFormat/>
    <w:rsid w:val="00333F2D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B8CCE4"/>
      <w:spacing w:line="240" w:lineRule="auto"/>
      <w:ind w:firstLineChars="0" w:firstLine="0"/>
    </w:pPr>
  </w:style>
  <w:style w:type="character" w:styleId="af4">
    <w:name w:val="Intense Reference"/>
    <w:uiPriority w:val="32"/>
    <w:qFormat/>
    <w:rsid w:val="00326276"/>
    <w:rPr>
      <w:b/>
      <w:bCs/>
      <w:smallCaps/>
      <w:color w:val="C0504D"/>
      <w:spacing w:val="5"/>
      <w:u w:val="single"/>
    </w:rPr>
  </w:style>
  <w:style w:type="character" w:customStyle="1" w:styleId="af2">
    <w:name w:val="无间隔 字符"/>
    <w:link w:val="af1"/>
    <w:uiPriority w:val="1"/>
    <w:rsid w:val="00326276"/>
    <w:rPr>
      <w:rFonts w:ascii="Calibri" w:eastAsia="幼圆" w:hAnsi="Calibri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eNut\AppData\Roaming\Microsoft\Templates\lab_mod_lj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lab_mod_ljx.dotx</Template>
  <TotalTime>629</TotalTime>
  <Pages>3</Pages>
  <Words>112</Words>
  <Characters>639</Characters>
  <Application>Microsoft Office Word</Application>
  <DocSecurity>0</DocSecurity>
  <Lines>5</Lines>
  <Paragraphs>1</Paragraphs>
  <ScaleCrop>false</ScaleCrop>
  <Company>Dian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Li</dc:creator>
  <cp:keywords/>
  <dc:description/>
  <cp:lastModifiedBy>Jiaxiang Li</cp:lastModifiedBy>
  <cp:revision>23</cp:revision>
  <dcterms:created xsi:type="dcterms:W3CDTF">2015-04-11T04:00:00Z</dcterms:created>
  <dcterms:modified xsi:type="dcterms:W3CDTF">2015-12-07T04:49:00Z</dcterms:modified>
</cp:coreProperties>
</file>